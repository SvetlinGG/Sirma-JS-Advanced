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7549A" w14:textId="23336753" w:rsidR="00C01642" w:rsidRDefault="00531456" w:rsidP="007E7552">
      <w:pPr>
        <w:pStyle w:val="Title"/>
        <w:rPr>
          <w:color w:val="44546A" w:themeColor="text2"/>
          <w:sz w:val="72"/>
          <w:szCs w:val="72"/>
          <w:lang w:val="en"/>
        </w:rPr>
      </w:pPr>
      <w:r>
        <w:rPr>
          <w:color w:val="44546A" w:themeColor="text2"/>
          <w:sz w:val="72"/>
          <w:szCs w:val="72"/>
          <w:lang w:val="en-US"/>
        </w:rPr>
        <w:t>Advanced Functions -</w:t>
      </w:r>
      <w:r w:rsidR="00434B11" w:rsidRPr="00012E40">
        <w:rPr>
          <w:color w:val="44546A" w:themeColor="text2"/>
          <w:sz w:val="72"/>
          <w:szCs w:val="72"/>
          <w:lang w:val="en"/>
        </w:rPr>
        <w:t>Exercise</w:t>
      </w:r>
    </w:p>
    <w:p w14:paraId="6D88682B" w14:textId="77777777" w:rsidR="00C12281" w:rsidRDefault="00C12281" w:rsidP="007E7552">
      <w:pPr>
        <w:rPr>
          <w:b/>
          <w:bCs/>
          <w:color w:val="44546A" w:themeColor="text2"/>
          <w:lang w:val="en-US"/>
        </w:rPr>
      </w:pPr>
    </w:p>
    <w:p w14:paraId="1F427886" w14:textId="2E688F8F" w:rsidR="00531456" w:rsidRPr="00531456" w:rsidRDefault="00531456" w:rsidP="00531456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531456">
        <w:rPr>
          <w:b/>
          <w:bCs/>
          <w:color w:val="44546A" w:themeColor="text2"/>
          <w:lang w:val="en-US"/>
        </w:rPr>
        <w:t>Using bind to Set this</w:t>
      </w:r>
    </w:p>
    <w:p w14:paraId="2B6BBD63" w14:textId="54167F40" w:rsidR="00C01642" w:rsidRPr="00531456" w:rsidRDefault="00531456" w:rsidP="00531456">
      <w:pPr>
        <w:rPr>
          <w:color w:val="44546A" w:themeColor="text2"/>
        </w:rPr>
      </w:pPr>
      <w:r w:rsidRPr="00531456">
        <w:rPr>
          <w:color w:val="44546A" w:themeColor="text2"/>
          <w:lang w:val="en-US"/>
        </w:rPr>
        <w:t>Create an object with a method that logs a message using this.name. Create a second object and use bind to set the method's this context to the second object. Log the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01642" w14:paraId="08AC57BC" w14:textId="77777777" w:rsidTr="007E7552">
        <w:tc>
          <w:tcPr>
            <w:tcW w:w="10042" w:type="dxa"/>
          </w:tcPr>
          <w:p w14:paraId="046097CD" w14:textId="04E79B74" w:rsidR="00C01642" w:rsidRDefault="00C01642" w:rsidP="00C01642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Starter code</w:t>
            </w:r>
          </w:p>
        </w:tc>
      </w:tr>
      <w:tr w:rsidR="00C01642" w14:paraId="0163502E" w14:textId="77777777" w:rsidTr="007E7552">
        <w:tc>
          <w:tcPr>
            <w:tcW w:w="10042" w:type="dxa"/>
          </w:tcPr>
          <w:p w14:paraId="37DFB627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const obj1 = {</w:t>
            </w:r>
          </w:p>
          <w:p w14:paraId="1C5BC931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 name: 'Alice',</w:t>
            </w:r>
          </w:p>
          <w:p w14:paraId="08421A2C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 greet: function() {</w:t>
            </w:r>
          </w:p>
          <w:p w14:paraId="6AF2B464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   console.log(`Hello, my name is ${this.name}`);</w:t>
            </w:r>
          </w:p>
          <w:p w14:paraId="7BFF592F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 }</w:t>
            </w:r>
          </w:p>
          <w:p w14:paraId="0E0D5FD5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};</w:t>
            </w:r>
          </w:p>
          <w:p w14:paraId="32221651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</w:p>
          <w:p w14:paraId="60BEF425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const obj2 = {</w:t>
            </w:r>
          </w:p>
          <w:p w14:paraId="18A91DAA" w14:textId="77777777" w:rsidR="00531456" w:rsidRPr="00531456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 name: 'Bob'</w:t>
            </w:r>
          </w:p>
          <w:p w14:paraId="5F16D8DF" w14:textId="77777777" w:rsidR="00C01642" w:rsidRDefault="00531456" w:rsidP="00531456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</w:rPr>
            </w:pPr>
            <w:r w:rsidRPr="00531456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};</w:t>
            </w:r>
          </w:p>
          <w:p w14:paraId="56AE8CFB" w14:textId="52D875C3" w:rsidR="001C6FDE" w:rsidRPr="001C6FDE" w:rsidRDefault="001C6FDE" w:rsidP="00531456">
            <w:pPr>
              <w:rPr>
                <w:color w:val="44546A" w:themeColor="text2"/>
              </w:rPr>
            </w:pPr>
          </w:p>
        </w:tc>
      </w:tr>
    </w:tbl>
    <w:p w14:paraId="089E1BCF" w14:textId="77777777" w:rsidR="001C6FDE" w:rsidRPr="001C6FDE" w:rsidRDefault="001C6FDE" w:rsidP="001C6FDE">
      <w:pPr>
        <w:rPr>
          <w:b/>
          <w:bCs/>
          <w:color w:val="44546A" w:themeColor="text2"/>
        </w:rPr>
      </w:pPr>
    </w:p>
    <w:p w14:paraId="7F844BB2" w14:textId="3A1CD84D" w:rsidR="00C01642" w:rsidRPr="001C6FDE" w:rsidRDefault="001C6FDE" w:rsidP="007E7552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1C6FDE">
        <w:rPr>
          <w:b/>
          <w:bCs/>
          <w:color w:val="44546A" w:themeColor="text2"/>
          <w:lang w:val="en-US"/>
        </w:rPr>
        <w:t>Using call to Chain Constructors</w:t>
      </w:r>
      <w:r w:rsidR="00C12281" w:rsidRPr="00C12281">
        <w:rPr>
          <w:b/>
          <w:bCs/>
          <w:color w:val="44546A" w:themeColor="text2"/>
          <w:lang w:val="en-US"/>
        </w:rPr>
        <w:t>.</w:t>
      </w:r>
    </w:p>
    <w:p w14:paraId="5D599E4A" w14:textId="3B085141" w:rsidR="001C6FDE" w:rsidRPr="001C6FDE" w:rsidRDefault="001C6FDE" w:rsidP="001C6FDE">
      <w:pPr>
        <w:rPr>
          <w:color w:val="44546A" w:themeColor="text2"/>
        </w:rPr>
      </w:pPr>
      <w:r w:rsidRPr="001C6FDE">
        <w:rPr>
          <w:color w:val="44546A" w:themeColor="text2"/>
        </w:rPr>
        <w:t>Create two constructor functions. In the first constructor, use call to chain the second constructor, passing in arguments from the first constructor.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01642" w14:paraId="63723B2C" w14:textId="77777777" w:rsidTr="007E7552">
        <w:tc>
          <w:tcPr>
            <w:tcW w:w="10042" w:type="dxa"/>
          </w:tcPr>
          <w:p w14:paraId="781F4A4C" w14:textId="0EC9693B" w:rsidR="00C01642" w:rsidRDefault="00C01642" w:rsidP="00B01F18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Starter code</w:t>
            </w:r>
          </w:p>
        </w:tc>
      </w:tr>
      <w:tr w:rsidR="00C01642" w14:paraId="433C1095" w14:textId="77777777" w:rsidTr="007E7552">
        <w:tc>
          <w:tcPr>
            <w:tcW w:w="10042" w:type="dxa"/>
          </w:tcPr>
          <w:p w14:paraId="64DB32F7" w14:textId="77777777" w:rsidR="001C6FDE" w:rsidRPr="001C6FDE" w:rsidRDefault="001C6FDE" w:rsidP="001C6FDE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function Person(name) {</w:t>
            </w:r>
          </w:p>
          <w:p w14:paraId="483F2311" w14:textId="77777777" w:rsidR="001C6FDE" w:rsidRPr="001C6FDE" w:rsidRDefault="001C6FDE" w:rsidP="001C6FDE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 this.name = name;</w:t>
            </w:r>
          </w:p>
          <w:p w14:paraId="4D0F6BDE" w14:textId="77777777" w:rsidR="00C01642" w:rsidRDefault="001C6FDE" w:rsidP="001C6FDE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}</w:t>
            </w:r>
          </w:p>
          <w:p w14:paraId="0B1B19D6" w14:textId="77777777" w:rsidR="001C6FDE" w:rsidRDefault="001C6FDE" w:rsidP="001C6FDE">
            <w:pPr>
              <w:rPr>
                <w:color w:val="44546A" w:themeColor="text2"/>
              </w:rPr>
            </w:pPr>
          </w:p>
          <w:p w14:paraId="7A3F0CB1" w14:textId="77777777" w:rsidR="001C6FDE" w:rsidRDefault="001C6FDE" w:rsidP="001C6FDE">
            <w:pPr>
              <w:rPr>
                <w:color w:val="44546A" w:themeColor="text2"/>
              </w:rPr>
            </w:pPr>
            <w:r w:rsidRPr="001C6FDE">
              <w:rPr>
                <w:color w:val="44546A" w:themeColor="text2"/>
              </w:rPr>
              <w:t>function Employee(name, job) {</w:t>
            </w:r>
          </w:p>
          <w:p w14:paraId="2495759B" w14:textId="77777777" w:rsidR="001C6FDE" w:rsidRDefault="001C6FDE" w:rsidP="001C6FDE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>// ....</w:t>
            </w:r>
          </w:p>
          <w:p w14:paraId="6D4D3951" w14:textId="77777777" w:rsidR="001C6FDE" w:rsidRDefault="001C6FDE" w:rsidP="001C6FDE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}</w:t>
            </w:r>
          </w:p>
          <w:p w14:paraId="06AE9297" w14:textId="77777777" w:rsidR="001C6FDE" w:rsidRDefault="001C6FDE" w:rsidP="001C6FDE">
            <w:pPr>
              <w:rPr>
                <w:color w:val="44546A" w:themeColor="text2"/>
              </w:rPr>
            </w:pPr>
          </w:p>
          <w:p w14:paraId="14DBF091" w14:textId="77777777" w:rsidR="001C6FDE" w:rsidRPr="001C6FDE" w:rsidRDefault="001C6FDE" w:rsidP="001C6FDE">
            <w:pPr>
              <w:rPr>
                <w:color w:val="44546A" w:themeColor="text2"/>
              </w:rPr>
            </w:pPr>
            <w:r w:rsidRPr="001C6FDE">
              <w:rPr>
                <w:color w:val="44546A" w:themeColor="text2"/>
              </w:rPr>
              <w:t>const emp = new Employee('Alice', 'Engineer');</w:t>
            </w:r>
          </w:p>
          <w:p w14:paraId="3054E0AD" w14:textId="54A89682" w:rsidR="001C6FDE" w:rsidRPr="001C6FDE" w:rsidRDefault="001C6FDE" w:rsidP="001C6FDE">
            <w:pPr>
              <w:rPr>
                <w:color w:val="44546A" w:themeColor="text2"/>
              </w:rPr>
            </w:pPr>
            <w:r w:rsidRPr="001C6FDE">
              <w:rPr>
                <w:color w:val="44546A" w:themeColor="text2"/>
              </w:rPr>
              <w:t>console.log(emp); // Output: Employee { name: 'Alice', job: 'Engineer' }</w:t>
            </w:r>
          </w:p>
        </w:tc>
      </w:tr>
    </w:tbl>
    <w:p w14:paraId="5675D065" w14:textId="77777777" w:rsidR="00C01642" w:rsidRDefault="00C01642" w:rsidP="007E7552">
      <w:pPr>
        <w:rPr>
          <w:color w:val="44546A" w:themeColor="text2"/>
          <w:lang w:val="en-US"/>
        </w:rPr>
      </w:pPr>
    </w:p>
    <w:p w14:paraId="709FEA96" w14:textId="368A3DB4" w:rsidR="00C01642" w:rsidRDefault="001C6FDE" w:rsidP="007E7552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1C6FDE">
        <w:rPr>
          <w:b/>
          <w:bCs/>
          <w:color w:val="44546A" w:themeColor="text2"/>
          <w:lang w:val="en-US"/>
        </w:rPr>
        <w:t>Using bind for Partial Application</w:t>
      </w:r>
      <w:r w:rsidR="00C12281">
        <w:rPr>
          <w:b/>
          <w:bCs/>
          <w:color w:val="44546A" w:themeColor="text2"/>
          <w:lang w:val="en-US"/>
        </w:rPr>
        <w:t>.</w:t>
      </w:r>
    </w:p>
    <w:p w14:paraId="09909858" w14:textId="24806982" w:rsidR="00BA54BC" w:rsidRPr="001C6FDE" w:rsidRDefault="001C6FDE" w:rsidP="00BA54BC">
      <w:pPr>
        <w:rPr>
          <w:color w:val="44546A" w:themeColor="text2"/>
        </w:rPr>
      </w:pPr>
      <w:r w:rsidRPr="001C6FDE">
        <w:rPr>
          <w:color w:val="44546A" w:themeColor="text2"/>
          <w:lang w:val="en-US"/>
        </w:rPr>
        <w:t>Create a function that multiplies two numbers. Use bind to create a new function that always multiplies by a specific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1C6FDE" w14:paraId="04854FF6" w14:textId="77777777" w:rsidTr="00A039AE">
        <w:tc>
          <w:tcPr>
            <w:tcW w:w="10042" w:type="dxa"/>
          </w:tcPr>
          <w:p w14:paraId="3D691CDE" w14:textId="77777777" w:rsidR="001C6FDE" w:rsidRDefault="001C6FDE" w:rsidP="00A039AE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Starter code</w:t>
            </w:r>
          </w:p>
        </w:tc>
      </w:tr>
      <w:tr w:rsidR="001C6FDE" w14:paraId="57F82D51" w14:textId="77777777" w:rsidTr="00A039AE">
        <w:tc>
          <w:tcPr>
            <w:tcW w:w="10042" w:type="dxa"/>
          </w:tcPr>
          <w:p w14:paraId="11690769" w14:textId="77777777" w:rsidR="001C6FDE" w:rsidRPr="001C6FDE" w:rsidRDefault="001C6FDE" w:rsidP="001C6FDE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function multiply(a, b) {</w:t>
            </w:r>
          </w:p>
          <w:p w14:paraId="054DF947" w14:textId="77777777" w:rsidR="001C6FDE" w:rsidRPr="001C6FDE" w:rsidRDefault="001C6FDE" w:rsidP="001C6FDE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 return a * b;</w:t>
            </w:r>
          </w:p>
          <w:p w14:paraId="262EB50F" w14:textId="77777777" w:rsidR="001C6FDE" w:rsidRDefault="001C6FDE" w:rsidP="001C6FDE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}</w:t>
            </w:r>
          </w:p>
          <w:p w14:paraId="5912A4D5" w14:textId="77777777" w:rsidR="001C6FDE" w:rsidRDefault="001C6FDE" w:rsidP="001C6FDE">
            <w:pPr>
              <w:rPr>
                <w:rFonts w:ascii="Consolas" w:eastAsia="Times New Roman" w:hAnsi="Consolas" w:cs="Times New Roman"/>
                <w:color w:val="5F6364"/>
                <w:sz w:val="24"/>
                <w:szCs w:val="24"/>
              </w:rPr>
            </w:pPr>
          </w:p>
          <w:p w14:paraId="1C58EC2A" w14:textId="7D7E6C93" w:rsidR="009372B5" w:rsidRDefault="009372B5" w:rsidP="001C6FDE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lastRenderedPageBreak/>
              <w:t>// …</w:t>
            </w:r>
          </w:p>
          <w:p w14:paraId="48413FDB" w14:textId="5D0823F9" w:rsidR="001C6FDE" w:rsidRDefault="001C6FDE" w:rsidP="001C6FDE">
            <w:pPr>
              <w:rPr>
                <w:color w:val="44546A" w:themeColor="text2"/>
              </w:rPr>
            </w:pPr>
            <w:r w:rsidRPr="001C6FDE">
              <w:rPr>
                <w:color w:val="44546A" w:themeColor="text2"/>
              </w:rPr>
              <w:t>console.log(multiplyByFive(3)); // Output: 15</w:t>
            </w:r>
          </w:p>
          <w:p w14:paraId="067880F7" w14:textId="7DD08515" w:rsidR="001C6FDE" w:rsidRPr="001C6FDE" w:rsidRDefault="001C6FDE" w:rsidP="001C6FDE">
            <w:pPr>
              <w:rPr>
                <w:color w:val="44546A" w:themeColor="text2"/>
              </w:rPr>
            </w:pPr>
          </w:p>
        </w:tc>
      </w:tr>
    </w:tbl>
    <w:p w14:paraId="0CCCD1FE" w14:textId="77777777" w:rsidR="001C6FDE" w:rsidRPr="001C6FDE" w:rsidRDefault="001C6FDE" w:rsidP="00BA54BC">
      <w:pPr>
        <w:rPr>
          <w:b/>
          <w:bCs/>
          <w:color w:val="44546A" w:themeColor="text2"/>
        </w:rPr>
      </w:pPr>
    </w:p>
    <w:p w14:paraId="74F39D04" w14:textId="565CE4F1" w:rsidR="00C01642" w:rsidRPr="001C6FDE" w:rsidRDefault="001C6FDE" w:rsidP="007E7552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1C6FDE">
        <w:rPr>
          <w:b/>
          <w:bCs/>
          <w:color w:val="44546A" w:themeColor="text2"/>
          <w:lang w:val="en-US"/>
        </w:rPr>
        <w:t>Function Composition</w:t>
      </w:r>
      <w:r w:rsidR="00C12281" w:rsidRPr="00C12281">
        <w:rPr>
          <w:b/>
          <w:bCs/>
          <w:color w:val="44546A" w:themeColor="text2"/>
          <w:lang w:val="en-US"/>
        </w:rPr>
        <w:t>.</w:t>
      </w:r>
    </w:p>
    <w:p w14:paraId="43EE9DAB" w14:textId="28553EC5" w:rsidR="001C6FDE" w:rsidRPr="001C6FDE" w:rsidRDefault="001C6FDE" w:rsidP="001C6FDE">
      <w:pPr>
        <w:rPr>
          <w:color w:val="44546A" w:themeColor="text2"/>
        </w:rPr>
      </w:pPr>
      <w:r w:rsidRPr="001C6FDE">
        <w:rPr>
          <w:color w:val="44546A" w:themeColor="text2"/>
        </w:rPr>
        <w:t>Create two functions, one that doubles a number and one that squares a number. Create a third function that composes these two functions to first double and then square a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12281" w14:paraId="1AFD320C" w14:textId="77777777" w:rsidTr="007E7552">
        <w:tc>
          <w:tcPr>
            <w:tcW w:w="10042" w:type="dxa"/>
          </w:tcPr>
          <w:p w14:paraId="719FFFC7" w14:textId="25FC59A7" w:rsidR="009372B5" w:rsidRDefault="009372B5" w:rsidP="001C6FDE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//…</w:t>
            </w:r>
          </w:p>
          <w:p w14:paraId="4FF4A6BA" w14:textId="54A24E3B" w:rsidR="001C6FDE" w:rsidRDefault="001C6FDE" w:rsidP="001C6FDE">
            <w:pPr>
              <w:rPr>
                <w:color w:val="44546A" w:themeColor="text2"/>
              </w:rPr>
            </w:pPr>
            <w:r w:rsidRPr="001C6FDE">
              <w:rPr>
                <w:color w:val="44546A" w:themeColor="text2"/>
                <w:lang w:val="en-US"/>
              </w:rPr>
              <w:t>const doubleThenSquare = compose(double, square);</w:t>
            </w:r>
          </w:p>
          <w:p w14:paraId="45C284A4" w14:textId="77777777" w:rsidR="001C6FDE" w:rsidRDefault="001C6FDE" w:rsidP="001C6FDE">
            <w:pPr>
              <w:ind w:left="360"/>
              <w:rPr>
                <w:color w:val="44546A" w:themeColor="text2"/>
              </w:rPr>
            </w:pPr>
          </w:p>
          <w:p w14:paraId="1DD178DA" w14:textId="77AD1318" w:rsidR="00C12281" w:rsidRPr="001C6FDE" w:rsidRDefault="001C6FDE" w:rsidP="001C6FDE">
            <w:pPr>
              <w:rPr>
                <w:color w:val="44546A" w:themeColor="text2"/>
                <w:lang w:val="en-US"/>
              </w:rPr>
            </w:pPr>
            <w:r w:rsidRPr="001C6FDE">
              <w:rPr>
                <w:color w:val="44546A" w:themeColor="text2"/>
                <w:lang w:val="en-US"/>
              </w:rPr>
              <w:t>console.log(doubleThenSquare(3)); // Output: 36</w:t>
            </w:r>
          </w:p>
          <w:p w14:paraId="7B6CE0E9" w14:textId="1E487EDE" w:rsidR="001C6FDE" w:rsidRPr="001C6FDE" w:rsidRDefault="001C6FDE" w:rsidP="001C6FDE">
            <w:pPr>
              <w:rPr>
                <w:b/>
                <w:bCs/>
                <w:color w:val="44546A" w:themeColor="text2"/>
              </w:rPr>
            </w:pPr>
          </w:p>
        </w:tc>
      </w:tr>
    </w:tbl>
    <w:p w14:paraId="0D4DEDEA" w14:textId="77777777" w:rsidR="00C12281" w:rsidRDefault="00C12281" w:rsidP="007E7552">
      <w:pPr>
        <w:rPr>
          <w:b/>
          <w:bCs/>
          <w:color w:val="44546A" w:themeColor="text2"/>
          <w:lang w:val="en-US"/>
        </w:rPr>
      </w:pPr>
    </w:p>
    <w:p w14:paraId="4905F8B8" w14:textId="2E5146F9" w:rsidR="00C12281" w:rsidRPr="001C6FDE" w:rsidRDefault="001C6FDE" w:rsidP="007E7552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1C6FDE">
        <w:rPr>
          <w:b/>
          <w:bCs/>
          <w:color w:val="44546A" w:themeColor="text2"/>
          <w:lang w:val="en-US"/>
        </w:rPr>
        <w:t>Closure for Data Privacy</w:t>
      </w:r>
    </w:p>
    <w:p w14:paraId="04D246E4" w14:textId="2A019B53" w:rsidR="001C6FDE" w:rsidRPr="001C6FDE" w:rsidRDefault="001C6FDE" w:rsidP="001C6FDE">
      <w:pPr>
        <w:rPr>
          <w:color w:val="44546A" w:themeColor="text2"/>
        </w:rPr>
      </w:pPr>
      <w:r w:rsidRPr="001C6FDE">
        <w:rPr>
          <w:color w:val="44546A" w:themeColor="text2"/>
        </w:rPr>
        <w:t>Create a function that returns an object with two methods: one to get a private variable and one to set it. Use a closure to maintain the private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12281" w14:paraId="387B768A" w14:textId="77777777" w:rsidTr="007E7552">
        <w:tc>
          <w:tcPr>
            <w:tcW w:w="10042" w:type="dxa"/>
          </w:tcPr>
          <w:p w14:paraId="39BD6212" w14:textId="77777777" w:rsidR="00C12281" w:rsidRDefault="001C6FDE" w:rsidP="00C12281">
            <w:pPr>
              <w:ind w:left="360"/>
              <w:rPr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</w:rPr>
              <w:t>//...</w:t>
            </w:r>
          </w:p>
          <w:p w14:paraId="3D0D50D6" w14:textId="77777777" w:rsidR="001C6FDE" w:rsidRPr="001C6FDE" w:rsidRDefault="001C6FDE" w:rsidP="001C6FDE">
            <w:pPr>
              <w:ind w:left="360"/>
              <w:rPr>
                <w:color w:val="44546A" w:themeColor="text2"/>
              </w:rPr>
            </w:pPr>
            <w:r w:rsidRPr="001C6FDE">
              <w:rPr>
                <w:color w:val="44546A" w:themeColor="text2"/>
              </w:rPr>
              <w:t>const counter = createPrivateCounter();</w:t>
            </w:r>
          </w:p>
          <w:p w14:paraId="42E2F0A4" w14:textId="77777777" w:rsidR="001C6FDE" w:rsidRPr="001C6FDE" w:rsidRDefault="001C6FDE" w:rsidP="001C6FDE">
            <w:pPr>
              <w:ind w:left="360"/>
              <w:rPr>
                <w:color w:val="44546A" w:themeColor="text2"/>
              </w:rPr>
            </w:pPr>
            <w:r w:rsidRPr="001C6FDE">
              <w:rPr>
                <w:color w:val="44546A" w:themeColor="text2"/>
              </w:rPr>
              <w:t>counter.increment();</w:t>
            </w:r>
          </w:p>
          <w:p w14:paraId="6F71CFE7" w14:textId="77777777" w:rsidR="001C6FDE" w:rsidRDefault="001C6FDE" w:rsidP="001C6FDE">
            <w:pPr>
              <w:ind w:left="360"/>
              <w:rPr>
                <w:color w:val="44546A" w:themeColor="text2"/>
              </w:rPr>
            </w:pPr>
            <w:r w:rsidRPr="001C6FDE">
              <w:rPr>
                <w:color w:val="44546A" w:themeColor="text2"/>
              </w:rPr>
              <w:t>console.log(counter.getCount()); // Output: 1</w:t>
            </w:r>
          </w:p>
          <w:p w14:paraId="5F40153C" w14:textId="1736A7AF" w:rsidR="001C6FDE" w:rsidRP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</w:p>
        </w:tc>
      </w:tr>
    </w:tbl>
    <w:p w14:paraId="4553BA2F" w14:textId="77777777" w:rsidR="00C12281" w:rsidRDefault="00C12281" w:rsidP="007E7552">
      <w:pPr>
        <w:rPr>
          <w:b/>
          <w:bCs/>
          <w:color w:val="44546A" w:themeColor="text2"/>
          <w:lang w:val="en-US"/>
        </w:rPr>
      </w:pPr>
    </w:p>
    <w:p w14:paraId="3464E44F" w14:textId="779B1523" w:rsidR="00C12281" w:rsidRPr="001C6FDE" w:rsidRDefault="001C6FDE" w:rsidP="007E7552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1C6FDE">
        <w:rPr>
          <w:b/>
          <w:bCs/>
          <w:color w:val="44546A" w:themeColor="text2"/>
          <w:lang w:val="en-US"/>
        </w:rPr>
        <w:t>Curry a Function</w:t>
      </w:r>
    </w:p>
    <w:p w14:paraId="34F63266" w14:textId="105DB52F" w:rsidR="001C6FDE" w:rsidRPr="001C6FDE" w:rsidRDefault="001C6FDE" w:rsidP="001C6FDE">
      <w:pPr>
        <w:rPr>
          <w:color w:val="44546A" w:themeColor="text2"/>
        </w:rPr>
      </w:pPr>
      <w:r w:rsidRPr="001C6FDE">
        <w:rPr>
          <w:color w:val="44546A" w:themeColor="text2"/>
        </w:rPr>
        <w:t>Create a function that takes three arguments and returns their product. Curry this function so it can be called with one argument at a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12281" w14:paraId="1F136994" w14:textId="77777777" w:rsidTr="007E7552">
        <w:tc>
          <w:tcPr>
            <w:tcW w:w="10042" w:type="dxa"/>
          </w:tcPr>
          <w:p w14:paraId="6BAFC9F9" w14:textId="77777777" w:rsid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</w:p>
          <w:p w14:paraId="56096CB2" w14:textId="429BBD09" w:rsidR="00C12281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  <w:r w:rsidRPr="001C6FDE">
              <w:rPr>
                <w:b/>
                <w:bCs/>
                <w:color w:val="44546A" w:themeColor="text2"/>
                <w:lang w:val="en-US"/>
              </w:rPr>
              <w:t>console.log(multiply(2)(3)(4)); // Output: 24</w:t>
            </w:r>
          </w:p>
          <w:p w14:paraId="481314D7" w14:textId="7D60C131" w:rsidR="001C6FDE" w:rsidRP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</w:p>
        </w:tc>
      </w:tr>
    </w:tbl>
    <w:p w14:paraId="69345B0F" w14:textId="77777777" w:rsidR="00C12281" w:rsidRDefault="00C12281" w:rsidP="007E7552">
      <w:pPr>
        <w:rPr>
          <w:b/>
          <w:bCs/>
          <w:color w:val="44546A" w:themeColor="text2"/>
          <w:lang w:val="en-US"/>
        </w:rPr>
      </w:pPr>
    </w:p>
    <w:p w14:paraId="0CEE8BA1" w14:textId="6435058E" w:rsidR="003A4903" w:rsidRPr="001C6FDE" w:rsidRDefault="001C6FDE" w:rsidP="007E7552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1C6FDE">
        <w:rPr>
          <w:b/>
          <w:bCs/>
          <w:color w:val="44546A" w:themeColor="text2"/>
          <w:lang w:val="en-US"/>
        </w:rPr>
        <w:t>Partial Application with Closures</w:t>
      </w:r>
    </w:p>
    <w:p w14:paraId="18A08465" w14:textId="1E262242" w:rsidR="001C6FDE" w:rsidRPr="001C6FDE" w:rsidRDefault="001C6FDE" w:rsidP="001C6FDE">
      <w:pPr>
        <w:rPr>
          <w:color w:val="44546A" w:themeColor="text2"/>
        </w:rPr>
      </w:pPr>
      <w:r w:rsidRPr="001C6FDE">
        <w:rPr>
          <w:color w:val="44546A" w:themeColor="text2"/>
        </w:rPr>
        <w:t>Create a function that takes four arguments and returns their sum. Create a partially applied version of this function that always adds 5 to the sum of three other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3A4903" w14:paraId="1543E314" w14:textId="77777777" w:rsidTr="007E7552">
        <w:tc>
          <w:tcPr>
            <w:tcW w:w="10042" w:type="dxa"/>
          </w:tcPr>
          <w:p w14:paraId="0BE915D8" w14:textId="77777777" w:rsidR="001C6FDE" w:rsidRDefault="001C6FDE" w:rsidP="001C6FDE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</w:rPr>
            </w:pPr>
            <w:bookmarkStart w:id="0" w:name="_Hlk172018701"/>
          </w:p>
          <w:p w14:paraId="2407612E" w14:textId="686BD577" w:rsidR="001C6FDE" w:rsidRPr="001C6FDE" w:rsidRDefault="001C6FDE" w:rsidP="001C6FDE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const addFive = partialSum(5);</w:t>
            </w:r>
          </w:p>
          <w:p w14:paraId="1F38FDC3" w14:textId="77777777" w:rsidR="003A4903" w:rsidRDefault="001C6FDE" w:rsidP="001C6FDE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</w:rPr>
            </w:pPr>
            <w:r w:rsidRPr="001C6FDE"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console.log(addFive(1, 2, 3)); // Output: 11</w:t>
            </w:r>
          </w:p>
          <w:p w14:paraId="1F15755B" w14:textId="4A27E6DF" w:rsidR="001C6FDE" w:rsidRP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</w:p>
        </w:tc>
      </w:tr>
      <w:bookmarkEnd w:id="0"/>
    </w:tbl>
    <w:p w14:paraId="0C72E9FF" w14:textId="77777777" w:rsidR="003A4903" w:rsidRDefault="003A4903" w:rsidP="007E7552">
      <w:pPr>
        <w:rPr>
          <w:b/>
          <w:bCs/>
          <w:color w:val="44546A" w:themeColor="text2"/>
          <w:lang w:val="en-US"/>
        </w:rPr>
      </w:pPr>
    </w:p>
    <w:p w14:paraId="3802593C" w14:textId="0ACA33C5" w:rsidR="003A4903" w:rsidRPr="001C6FDE" w:rsidRDefault="001C6FDE" w:rsidP="007E7552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 w:rsidRPr="001C6FDE">
        <w:rPr>
          <w:b/>
          <w:bCs/>
          <w:color w:val="44546A" w:themeColor="text2"/>
          <w:lang w:val="en-US"/>
        </w:rPr>
        <w:t>Function Chaining</w:t>
      </w:r>
    </w:p>
    <w:p w14:paraId="513EAD86" w14:textId="53FCF78D" w:rsidR="001C6FDE" w:rsidRPr="001C6FDE" w:rsidRDefault="001C6FDE" w:rsidP="001C6FDE">
      <w:pPr>
        <w:rPr>
          <w:color w:val="44546A" w:themeColor="text2"/>
        </w:rPr>
      </w:pPr>
      <w:r w:rsidRPr="001C6FDE">
        <w:rPr>
          <w:color w:val="44546A" w:themeColor="text2"/>
        </w:rPr>
        <w:lastRenderedPageBreak/>
        <w:t>Create an object with methods that manipulate a string (e.g., toUpperCase, toLowerCase). Ensure the methods return this so the methods can be chained together.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3A4903" w14:paraId="5862F6AE" w14:textId="77777777" w:rsidTr="007E7552">
        <w:tc>
          <w:tcPr>
            <w:tcW w:w="10042" w:type="dxa"/>
          </w:tcPr>
          <w:p w14:paraId="5DC46150" w14:textId="77777777" w:rsid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</w:p>
          <w:p w14:paraId="65D6DB09" w14:textId="5692EE14" w:rsid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  <w:r w:rsidRPr="001C6FDE">
              <w:rPr>
                <w:b/>
                <w:bCs/>
                <w:color w:val="44546A" w:themeColor="text2"/>
                <w:lang w:val="en-US"/>
              </w:rPr>
              <w:t>stringManipulator.setValue('Hello')</w:t>
            </w:r>
          </w:p>
          <w:p w14:paraId="09934B27" w14:textId="1C591B82" w:rsid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</w:rPr>
              <w:t xml:space="preserve">  </w:t>
            </w:r>
            <w:r w:rsidRPr="001C6FDE">
              <w:rPr>
                <w:b/>
                <w:bCs/>
                <w:color w:val="44546A" w:themeColor="text2"/>
                <w:lang w:val="en-US"/>
              </w:rPr>
              <w:t>.toUpperCase()</w:t>
            </w:r>
          </w:p>
          <w:p w14:paraId="68DC755F" w14:textId="6CF92F68" w:rsid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</w:rPr>
              <w:t xml:space="preserve">  </w:t>
            </w:r>
            <w:r w:rsidRPr="001C6FDE">
              <w:rPr>
                <w:b/>
                <w:bCs/>
                <w:color w:val="44546A" w:themeColor="text2"/>
                <w:lang w:val="en-US"/>
              </w:rPr>
              <w:t>.print()</w:t>
            </w:r>
          </w:p>
          <w:p w14:paraId="5E320C66" w14:textId="45FE177E" w:rsidR="001C6FDE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</w:rPr>
              <w:t xml:space="preserve">  </w:t>
            </w:r>
            <w:r w:rsidRPr="001C6FDE">
              <w:rPr>
                <w:b/>
                <w:bCs/>
                <w:color w:val="44546A" w:themeColor="text2"/>
                <w:lang w:val="en-US"/>
              </w:rPr>
              <w:t>.toLowerCase()</w:t>
            </w:r>
          </w:p>
          <w:p w14:paraId="250A4F76" w14:textId="5D16D72B" w:rsidR="001C6FDE" w:rsidRPr="001C6FDE" w:rsidRDefault="001C6FDE" w:rsidP="001C6FDE">
            <w:pPr>
              <w:ind w:left="360"/>
              <w:rPr>
                <w:b/>
                <w:bCs/>
                <w:color w:val="44546A" w:themeColor="text2"/>
                <w:lang w:val="en-US"/>
              </w:rPr>
            </w:pPr>
            <w:r>
              <w:rPr>
                <w:b/>
                <w:bCs/>
                <w:color w:val="44546A" w:themeColor="text2"/>
              </w:rPr>
              <w:t xml:space="preserve">  </w:t>
            </w:r>
            <w:r w:rsidRPr="001C6FDE">
              <w:rPr>
                <w:b/>
                <w:bCs/>
                <w:color w:val="44546A" w:themeColor="text2"/>
                <w:lang w:val="en-US"/>
              </w:rPr>
              <w:t>.print();</w:t>
            </w:r>
          </w:p>
          <w:p w14:paraId="21124FFA" w14:textId="77777777" w:rsidR="001C6FDE" w:rsidRPr="00E45F70" w:rsidRDefault="001C6FDE" w:rsidP="001C6FDE">
            <w:pPr>
              <w:ind w:left="360"/>
              <w:rPr>
                <w:b/>
                <w:bCs/>
                <w:color w:val="44546A" w:themeColor="text2"/>
              </w:rPr>
            </w:pPr>
          </w:p>
          <w:p w14:paraId="179728D4" w14:textId="6E7BDE76" w:rsidR="001C6FDE" w:rsidRPr="001C6FDE" w:rsidRDefault="001C6FDE" w:rsidP="001C6FDE">
            <w:pPr>
              <w:ind w:left="360"/>
              <w:rPr>
                <w:b/>
                <w:bCs/>
                <w:color w:val="44546A" w:themeColor="text2"/>
                <w:lang w:val="en-US"/>
              </w:rPr>
            </w:pPr>
            <w:r w:rsidRPr="001C6FDE">
              <w:rPr>
                <w:b/>
                <w:bCs/>
                <w:color w:val="44546A" w:themeColor="text2"/>
                <w:lang w:val="en-US"/>
              </w:rPr>
              <w:t>// HELLO</w:t>
            </w:r>
          </w:p>
          <w:p w14:paraId="6DF7D994" w14:textId="7C414187" w:rsidR="003A4903" w:rsidRPr="003A4903" w:rsidRDefault="001C6FDE" w:rsidP="001C6FDE">
            <w:pPr>
              <w:ind w:left="360"/>
              <w:rPr>
                <w:b/>
                <w:bCs/>
                <w:color w:val="44546A" w:themeColor="text2"/>
                <w:lang w:val="en-US"/>
              </w:rPr>
            </w:pPr>
            <w:r w:rsidRPr="001C6FDE">
              <w:rPr>
                <w:b/>
                <w:bCs/>
                <w:color w:val="44546A" w:themeColor="text2"/>
                <w:lang w:val="en-US"/>
              </w:rPr>
              <w:t>//</w:t>
            </w:r>
            <w:r>
              <w:rPr>
                <w:b/>
                <w:bCs/>
                <w:color w:val="44546A" w:themeColor="text2"/>
              </w:rPr>
              <w:t xml:space="preserve"> </w:t>
            </w:r>
            <w:r w:rsidRPr="001C6FDE">
              <w:rPr>
                <w:b/>
                <w:bCs/>
                <w:color w:val="44546A" w:themeColor="text2"/>
                <w:lang w:val="en-US"/>
              </w:rPr>
              <w:t xml:space="preserve"> hello</w:t>
            </w:r>
          </w:p>
        </w:tc>
      </w:tr>
    </w:tbl>
    <w:p w14:paraId="6CA960DA" w14:textId="4E1DA8C8" w:rsidR="003A4903" w:rsidRDefault="003A4903" w:rsidP="007E7552">
      <w:pPr>
        <w:rPr>
          <w:b/>
          <w:bCs/>
          <w:color w:val="44546A" w:themeColor="text2"/>
        </w:rPr>
      </w:pPr>
    </w:p>
    <w:p w14:paraId="30744243" w14:textId="5C3FAFA7" w:rsidR="00E45F70" w:rsidRPr="001C6FDE" w:rsidRDefault="00E45F70" w:rsidP="00E45F70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>
        <w:rPr>
          <w:b/>
          <w:bCs/>
          <w:color w:val="44546A" w:themeColor="text2"/>
          <w:lang w:val="en-US"/>
        </w:rPr>
        <w:t>Fibonacci</w:t>
      </w:r>
    </w:p>
    <w:p w14:paraId="771ED81B" w14:textId="293295F3" w:rsidR="00E45F70" w:rsidRPr="00E45F70" w:rsidRDefault="00E45F70" w:rsidP="00E45F70">
      <w:pPr>
        <w:rPr>
          <w:color w:val="44546A" w:themeColor="text2"/>
          <w:lang w:val="en-US"/>
        </w:rPr>
      </w:pPr>
      <w:r w:rsidRPr="00E45F70">
        <w:rPr>
          <w:color w:val="44546A" w:themeColor="text2"/>
        </w:rPr>
        <w:t>Write a JS function that when called, returns the next Fibonacci number, starting at 0, 1. Use a closure to keep the current number</w:t>
      </w:r>
      <w:r>
        <w:rPr>
          <w:color w:val="44546A" w:themeColor="text2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E45F70" w14:paraId="20B6804B" w14:textId="77777777" w:rsidTr="00A039AE">
        <w:tc>
          <w:tcPr>
            <w:tcW w:w="10042" w:type="dxa"/>
          </w:tcPr>
          <w:p w14:paraId="788CB5F5" w14:textId="77777777" w:rsidR="00E45F70" w:rsidRDefault="00E45F70" w:rsidP="00A039AE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</w:rPr>
            </w:pPr>
          </w:p>
          <w:p w14:paraId="6CDA2412" w14:textId="31486E70" w:rsidR="00E45F70" w:rsidRDefault="00E45F70" w:rsidP="00A039AE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let fibonacci = getFibonacci();</w:t>
            </w:r>
          </w:p>
          <w:p w14:paraId="14E9088B" w14:textId="339022E3" w:rsidR="00E45F70" w:rsidRPr="00E45F70" w:rsidRDefault="00E45F70" w:rsidP="00A039AE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 // 1</w:t>
            </w:r>
          </w:p>
          <w:p w14:paraId="15DAAE7D" w14:textId="29CD92B5" w:rsidR="00E45F70" w:rsidRPr="00E45F70" w:rsidRDefault="00E45F70" w:rsidP="00E45F70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</w:t>
            </w: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// 1</w:t>
            </w:r>
          </w:p>
          <w:p w14:paraId="01649FF2" w14:textId="1D2AC646" w:rsidR="00E45F70" w:rsidRPr="00E45F70" w:rsidRDefault="00E45F70" w:rsidP="00E45F70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</w:t>
            </w: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// 2</w:t>
            </w:r>
          </w:p>
          <w:p w14:paraId="0C58B2AD" w14:textId="010612F7" w:rsidR="00E45F70" w:rsidRPr="00E45F70" w:rsidRDefault="00E45F70" w:rsidP="00E45F70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</w:t>
            </w: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// 3</w:t>
            </w:r>
          </w:p>
          <w:p w14:paraId="41CB4D52" w14:textId="02A0A0A4" w:rsidR="00E45F70" w:rsidRPr="00E45F70" w:rsidRDefault="00E45F70" w:rsidP="00E45F70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</w:t>
            </w: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// 5</w:t>
            </w:r>
          </w:p>
          <w:p w14:paraId="2F622A27" w14:textId="5B7254B3" w:rsidR="00E45F70" w:rsidRPr="00E45F70" w:rsidRDefault="00E45F70" w:rsidP="00E45F70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</w:t>
            </w: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// 8</w:t>
            </w:r>
          </w:p>
          <w:p w14:paraId="63F7F6C7" w14:textId="1C814EB3" w:rsidR="00E45F70" w:rsidRPr="00E45F70" w:rsidRDefault="00E45F70" w:rsidP="00E45F70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</w:t>
            </w: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// 13</w:t>
            </w:r>
          </w:p>
          <w:p w14:paraId="3AC31D9D" w14:textId="6366ED98" w:rsidR="00E45F70" w:rsidRPr="00E45F70" w:rsidRDefault="00E45F70" w:rsidP="00E45F70">
            <w:pPr>
              <w:ind w:left="360"/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>console.log(fibonacci());</w:t>
            </w:r>
            <w:r>
              <w:rPr>
                <w:rFonts w:ascii="Consolas" w:eastAsia="Times New Roman" w:hAnsi="Consolas" w:cs="Times New Roman"/>
                <w:color w:val="5F6364"/>
                <w:sz w:val="24"/>
                <w:szCs w:val="24"/>
                <w:lang w:val="en-US"/>
              </w:rPr>
              <w:t xml:space="preserve"> // 21</w:t>
            </w:r>
          </w:p>
          <w:p w14:paraId="07A6AFE4" w14:textId="77777777" w:rsidR="00E45F70" w:rsidRPr="001C6FDE" w:rsidRDefault="00E45F70" w:rsidP="00A039AE">
            <w:pPr>
              <w:ind w:left="360"/>
              <w:rPr>
                <w:b/>
                <w:bCs/>
                <w:color w:val="44546A" w:themeColor="text2"/>
              </w:rPr>
            </w:pPr>
          </w:p>
        </w:tc>
      </w:tr>
    </w:tbl>
    <w:p w14:paraId="50071915" w14:textId="77777777" w:rsidR="00E45F70" w:rsidRPr="00E45F70" w:rsidRDefault="00E45F70" w:rsidP="00E45F70">
      <w:pPr>
        <w:rPr>
          <w:b/>
          <w:bCs/>
          <w:color w:val="44546A" w:themeColor="text2"/>
          <w:lang w:val="en-US"/>
        </w:rPr>
      </w:pPr>
    </w:p>
    <w:p w14:paraId="2A16C8E4" w14:textId="6B7A409F" w:rsidR="00E45F70" w:rsidRPr="001C6FDE" w:rsidRDefault="00E45F70" w:rsidP="00E45F70">
      <w:pPr>
        <w:pStyle w:val="ListParagraph"/>
        <w:numPr>
          <w:ilvl w:val="0"/>
          <w:numId w:val="62"/>
        </w:numPr>
        <w:rPr>
          <w:b/>
          <w:bCs/>
          <w:color w:val="44546A" w:themeColor="text2"/>
          <w:lang w:val="en-US"/>
        </w:rPr>
      </w:pPr>
      <w:r>
        <w:rPr>
          <w:b/>
          <w:bCs/>
          <w:color w:val="44546A" w:themeColor="text2"/>
          <w:lang w:val="en-US"/>
        </w:rPr>
        <w:t>TODO List</w:t>
      </w:r>
      <w:r w:rsidR="000E455C">
        <w:rPr>
          <w:b/>
          <w:bCs/>
          <w:color w:val="44546A" w:themeColor="text2"/>
          <w:lang w:val="en-US"/>
        </w:rPr>
        <w:t xml:space="preserve"> *</w:t>
      </w:r>
    </w:p>
    <w:p w14:paraId="7C080901" w14:textId="77777777" w:rsidR="00E45F70" w:rsidRPr="00E45F70" w:rsidRDefault="00E45F70" w:rsidP="00E45F70">
      <w:pPr>
        <w:rPr>
          <w:color w:val="44546A" w:themeColor="text2"/>
        </w:rPr>
      </w:pPr>
      <w:r w:rsidRPr="00E45F70">
        <w:rPr>
          <w:color w:val="44546A" w:themeColor="text2"/>
        </w:rPr>
        <w:t>Write JavaScript to add new tasks to the list when the button is clicked.</w:t>
      </w:r>
    </w:p>
    <w:p w14:paraId="4725A879" w14:textId="5B4E777A" w:rsidR="00E45F70" w:rsidRDefault="00E45F70" w:rsidP="00E45F70">
      <w:pPr>
        <w:rPr>
          <w:color w:val="44546A" w:themeColor="text2"/>
          <w:lang w:val="en-US"/>
        </w:rPr>
      </w:pPr>
      <w:r w:rsidRPr="00E45F70">
        <w:rPr>
          <w:color w:val="44546A" w:themeColor="text2"/>
        </w:rPr>
        <w:t>Each task should have a "Remove" button to delete the task from the list.</w:t>
      </w:r>
    </w:p>
    <w:p w14:paraId="4E1EB628" w14:textId="76B0B102" w:rsidR="000E455C" w:rsidRPr="000E455C" w:rsidRDefault="000E455C" w:rsidP="00E45F70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NB: Check how to add Event Listener to your remove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E45F70" w14:paraId="3931D048" w14:textId="77777777" w:rsidTr="00A039AE">
        <w:tc>
          <w:tcPr>
            <w:tcW w:w="10042" w:type="dxa"/>
          </w:tcPr>
          <w:p w14:paraId="6842E28F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&lt;!DOCTYPE html&gt;</w:t>
            </w:r>
          </w:p>
          <w:p w14:paraId="68FA83BB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&lt;html lang="en"&gt;</w:t>
            </w:r>
          </w:p>
          <w:p w14:paraId="6D9C7978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&lt;head&gt;</w:t>
            </w:r>
          </w:p>
          <w:p w14:paraId="26ECD6F3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&lt;meta charset="UTF-8"&gt;</w:t>
            </w:r>
          </w:p>
          <w:p w14:paraId="66FEE08C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&lt;meta name="viewport" content="width=device-width, initial-scale=1.0"&gt;</w:t>
            </w:r>
          </w:p>
          <w:p w14:paraId="73FD5B58" w14:textId="77777777" w:rsid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&lt;title&gt;To-Do List&lt;/title&gt;</w:t>
            </w:r>
          </w:p>
          <w:p w14:paraId="47D3DCA7" w14:textId="27C60D6A" w:rsid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>
              <w:rPr>
                <w:b/>
                <w:bCs/>
                <w:color w:val="44546A" w:themeColor="text2"/>
                <w:lang w:val="en-US"/>
              </w:rPr>
              <w:t xml:space="preserve">  &lt;style&gt;</w:t>
            </w:r>
          </w:p>
          <w:p w14:paraId="47CAD14D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body {</w:t>
            </w:r>
          </w:p>
          <w:p w14:paraId="4ACC438D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font-family: Arial, sans-serif;</w:t>
            </w:r>
          </w:p>
          <w:p w14:paraId="19484421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display: flex;</w:t>
            </w:r>
          </w:p>
          <w:p w14:paraId="046A598B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justify-content: center;</w:t>
            </w:r>
          </w:p>
          <w:p w14:paraId="7EF9DBC5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align-items: center;</w:t>
            </w:r>
          </w:p>
          <w:p w14:paraId="52711033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height: 100vh;</w:t>
            </w:r>
          </w:p>
          <w:p w14:paraId="56874347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lastRenderedPageBreak/>
              <w:t xml:space="preserve">  margin: 0;</w:t>
            </w:r>
          </w:p>
          <w:p w14:paraId="1E2CD0F7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}</w:t>
            </w:r>
          </w:p>
          <w:p w14:paraId="385942DC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</w:p>
          <w:p w14:paraId="5366D56D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.container {</w:t>
            </w:r>
          </w:p>
          <w:p w14:paraId="2B1698D5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text-align: center;</w:t>
            </w:r>
          </w:p>
          <w:p w14:paraId="1CF1DBE1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width: 300px;</w:t>
            </w:r>
          </w:p>
          <w:p w14:paraId="058CF892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}</w:t>
            </w:r>
          </w:p>
          <w:p w14:paraId="0C28A480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</w:p>
          <w:p w14:paraId="0E3B8377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#todo-input {</w:t>
            </w:r>
          </w:p>
          <w:p w14:paraId="1C2F3237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width: 80%;</w:t>
            </w:r>
          </w:p>
          <w:p w14:paraId="59A6347B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padding: 10px;</w:t>
            </w:r>
          </w:p>
          <w:p w14:paraId="58383DFB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margin-bottom: 10px;</w:t>
            </w:r>
          </w:p>
          <w:p w14:paraId="00AEA439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}</w:t>
            </w:r>
          </w:p>
          <w:p w14:paraId="46DED09C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</w:p>
          <w:p w14:paraId="6CF5C976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#add-button {</w:t>
            </w:r>
          </w:p>
          <w:p w14:paraId="2C3EA28A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padding: 10px 20px;</w:t>
            </w:r>
          </w:p>
          <w:p w14:paraId="79EE468B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}</w:t>
            </w:r>
          </w:p>
          <w:p w14:paraId="45154E76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</w:p>
          <w:p w14:paraId="5D6FEA65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#todo-list {</w:t>
            </w:r>
          </w:p>
          <w:p w14:paraId="29800341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list-style-type: none;</w:t>
            </w:r>
          </w:p>
          <w:p w14:paraId="2F0990EF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padding: 0;</w:t>
            </w:r>
          </w:p>
          <w:p w14:paraId="1D09DCC5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}</w:t>
            </w:r>
          </w:p>
          <w:p w14:paraId="1E673108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</w:p>
          <w:p w14:paraId="77D0D3F9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#todo-list li {</w:t>
            </w:r>
          </w:p>
          <w:p w14:paraId="2160F005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background: #f0f0f0;</w:t>
            </w:r>
          </w:p>
          <w:p w14:paraId="1EE4AD56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margin: 5px 0;</w:t>
            </w:r>
          </w:p>
          <w:p w14:paraId="45DA7497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padding: 10px;</w:t>
            </w:r>
          </w:p>
          <w:p w14:paraId="68B78F1B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display: flex;</w:t>
            </w:r>
          </w:p>
          <w:p w14:paraId="64F9FF3C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justify-content: space-between;</w:t>
            </w:r>
          </w:p>
          <w:p w14:paraId="65C1875F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}</w:t>
            </w:r>
          </w:p>
          <w:p w14:paraId="4C733AE7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</w:p>
          <w:p w14:paraId="7BA77F44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.remove-button {</w:t>
            </w:r>
          </w:p>
          <w:p w14:paraId="63CA3B41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background: red;</w:t>
            </w:r>
          </w:p>
          <w:p w14:paraId="605007A6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color: white;</w:t>
            </w:r>
          </w:p>
          <w:p w14:paraId="79425FBD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border: none;</w:t>
            </w:r>
          </w:p>
          <w:p w14:paraId="025FE035" w14:textId="77777777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 xml:space="preserve">  cursor: pointer;</w:t>
            </w:r>
          </w:p>
          <w:p w14:paraId="63E7723A" w14:textId="3328FF30" w:rsid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 w:rsidRPr="00E45F70">
              <w:rPr>
                <w:b/>
                <w:bCs/>
                <w:color w:val="44546A" w:themeColor="text2"/>
                <w:lang w:val="en-US"/>
              </w:rPr>
              <w:t>}</w:t>
            </w:r>
          </w:p>
          <w:p w14:paraId="1D3F71F6" w14:textId="059D500F" w:rsid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>
              <w:rPr>
                <w:b/>
                <w:bCs/>
                <w:color w:val="44546A" w:themeColor="text2"/>
                <w:lang w:val="en-US"/>
              </w:rPr>
              <w:t xml:space="preserve">  &lt;/style&gt;</w:t>
            </w:r>
          </w:p>
          <w:p w14:paraId="1D1CE106" w14:textId="7904CA5A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&lt;/head&gt;</w:t>
            </w:r>
          </w:p>
          <w:p w14:paraId="69598487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&lt;body&gt;</w:t>
            </w:r>
          </w:p>
          <w:p w14:paraId="2A3E2548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&lt;div class="container"&gt;</w:t>
            </w:r>
          </w:p>
          <w:p w14:paraId="2D2906C3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  &lt;h1&gt;To-Do List&lt;/h1&gt;</w:t>
            </w:r>
          </w:p>
          <w:p w14:paraId="19F524E2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  &lt;input type="text" id="todo-input" placeholder="Add a new task"&gt;</w:t>
            </w:r>
          </w:p>
          <w:p w14:paraId="6C94B4DC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  &lt;button id="add-button"&gt;Add&lt;/button&gt;</w:t>
            </w:r>
          </w:p>
          <w:p w14:paraId="1FEB560F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  &lt;ul id="todo-list"&gt;&lt;/ul&gt;</w:t>
            </w:r>
          </w:p>
          <w:p w14:paraId="225133ED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&lt;/div&gt;</w:t>
            </w:r>
          </w:p>
          <w:p w14:paraId="2041C099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&lt;script src="script.js"&gt;&lt;/script&gt;</w:t>
            </w:r>
          </w:p>
          <w:p w14:paraId="15867B96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&lt;/body&gt;</w:t>
            </w:r>
          </w:p>
          <w:p w14:paraId="1960FF60" w14:textId="633FE056" w:rsidR="00E45F70" w:rsidRPr="001C6FDE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&lt;/html&gt;</w:t>
            </w:r>
          </w:p>
        </w:tc>
      </w:tr>
      <w:tr w:rsidR="00E45F70" w14:paraId="02E07C14" w14:textId="77777777" w:rsidTr="00A039AE">
        <w:tc>
          <w:tcPr>
            <w:tcW w:w="10042" w:type="dxa"/>
          </w:tcPr>
          <w:p w14:paraId="1E6F217D" w14:textId="29848D13" w:rsid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>
              <w:rPr>
                <w:b/>
                <w:bCs/>
                <w:color w:val="44546A" w:themeColor="text2"/>
                <w:lang w:val="en-US"/>
              </w:rPr>
              <w:lastRenderedPageBreak/>
              <w:t>//script.js</w:t>
            </w:r>
          </w:p>
          <w:p w14:paraId="6D2329F2" w14:textId="5A919788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document.getElementById('add-button').addEventListener('click', function() {</w:t>
            </w:r>
          </w:p>
          <w:p w14:paraId="790D1AA7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lastRenderedPageBreak/>
              <w:t xml:space="preserve">  const input = document.getElementById('todo-input');</w:t>
            </w:r>
          </w:p>
          <w:p w14:paraId="06C46EAF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const task = input.value.trim();</w:t>
            </w:r>
          </w:p>
          <w:p w14:paraId="38D6E659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</w:p>
          <w:p w14:paraId="3E51C531" w14:textId="4356F5AB" w:rsidR="00E45F70" w:rsidRPr="00E45F70" w:rsidRDefault="00E45F70" w:rsidP="00E45F70">
            <w:pPr>
              <w:rPr>
                <w:b/>
                <w:bCs/>
                <w:color w:val="44546A" w:themeColor="text2"/>
                <w:lang w:val="en-US"/>
              </w:rPr>
            </w:pPr>
            <w:r>
              <w:rPr>
                <w:b/>
                <w:bCs/>
                <w:color w:val="44546A" w:themeColor="text2"/>
                <w:lang w:val="en-US"/>
              </w:rPr>
              <w:t xml:space="preserve">      // … your code … /</w:t>
            </w:r>
          </w:p>
          <w:p w14:paraId="3ED87346" w14:textId="77777777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 xml:space="preserve">  }</w:t>
            </w:r>
          </w:p>
          <w:p w14:paraId="5E9485DE" w14:textId="10CB192D" w:rsidR="00E45F70" w:rsidRPr="00E45F70" w:rsidRDefault="00E45F70" w:rsidP="00E45F70">
            <w:pPr>
              <w:rPr>
                <w:b/>
                <w:bCs/>
                <w:color w:val="44546A" w:themeColor="text2"/>
              </w:rPr>
            </w:pPr>
            <w:r w:rsidRPr="00E45F70">
              <w:rPr>
                <w:b/>
                <w:bCs/>
                <w:color w:val="44546A" w:themeColor="text2"/>
              </w:rPr>
              <w:t>});</w:t>
            </w:r>
          </w:p>
        </w:tc>
      </w:tr>
    </w:tbl>
    <w:p w14:paraId="649E857F" w14:textId="77777777" w:rsidR="00E45F70" w:rsidRPr="00E45F70" w:rsidRDefault="00E45F70" w:rsidP="007E7552">
      <w:pPr>
        <w:rPr>
          <w:b/>
          <w:bCs/>
          <w:color w:val="44546A" w:themeColor="text2"/>
        </w:rPr>
      </w:pPr>
    </w:p>
    <w:sectPr w:rsidR="00E45F70" w:rsidRPr="00E45F70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04BB6" w14:textId="77777777" w:rsidR="00EE29B4" w:rsidRDefault="00EE29B4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4DE6303A" w14:textId="77777777" w:rsidR="00EE29B4" w:rsidRDefault="00EE29B4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9FF82" w14:textId="77777777" w:rsidR="00EE29B4" w:rsidRDefault="00EE29B4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5028032" w14:textId="77777777" w:rsidR="00EE29B4" w:rsidRDefault="00EE29B4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9233F92"/>
    <w:multiLevelType w:val="hybridMultilevel"/>
    <w:tmpl w:val="4F9C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00285"/>
    <w:multiLevelType w:val="multilevel"/>
    <w:tmpl w:val="A182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806D4"/>
    <w:multiLevelType w:val="multilevel"/>
    <w:tmpl w:val="25E8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B5957"/>
    <w:multiLevelType w:val="hybridMultilevel"/>
    <w:tmpl w:val="33E4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67986"/>
    <w:multiLevelType w:val="multilevel"/>
    <w:tmpl w:val="94F6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CE349F"/>
    <w:multiLevelType w:val="multilevel"/>
    <w:tmpl w:val="F2E2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051595">
    <w:abstractNumId w:val="5"/>
  </w:num>
  <w:num w:numId="2" w16cid:durableId="1859391547">
    <w:abstractNumId w:val="0"/>
  </w:num>
  <w:num w:numId="3" w16cid:durableId="1462655150">
    <w:abstractNumId w:val="3"/>
  </w:num>
  <w:num w:numId="4" w16cid:durableId="1408914157">
    <w:abstractNumId w:val="4"/>
  </w:num>
  <w:num w:numId="5" w16cid:durableId="647634959">
    <w:abstractNumId w:val="5"/>
  </w:num>
  <w:num w:numId="6" w16cid:durableId="1565530779">
    <w:abstractNumId w:val="5"/>
  </w:num>
  <w:num w:numId="7" w16cid:durableId="894240486">
    <w:abstractNumId w:val="5"/>
  </w:num>
  <w:num w:numId="8" w16cid:durableId="1199733139">
    <w:abstractNumId w:val="5"/>
  </w:num>
  <w:num w:numId="9" w16cid:durableId="1964190778">
    <w:abstractNumId w:val="5"/>
  </w:num>
  <w:num w:numId="10" w16cid:durableId="1538544592">
    <w:abstractNumId w:val="5"/>
  </w:num>
  <w:num w:numId="11" w16cid:durableId="644893979">
    <w:abstractNumId w:val="5"/>
  </w:num>
  <w:num w:numId="12" w16cid:durableId="1568878152">
    <w:abstractNumId w:val="5"/>
  </w:num>
  <w:num w:numId="13" w16cid:durableId="1445073268">
    <w:abstractNumId w:val="5"/>
  </w:num>
  <w:num w:numId="14" w16cid:durableId="1704286382">
    <w:abstractNumId w:val="5"/>
  </w:num>
  <w:num w:numId="15" w16cid:durableId="906577569">
    <w:abstractNumId w:val="5"/>
  </w:num>
  <w:num w:numId="16" w16cid:durableId="476387065">
    <w:abstractNumId w:val="5"/>
  </w:num>
  <w:num w:numId="17" w16cid:durableId="1097485356">
    <w:abstractNumId w:val="5"/>
  </w:num>
  <w:num w:numId="18" w16cid:durableId="1089077850">
    <w:abstractNumId w:val="5"/>
  </w:num>
  <w:num w:numId="19" w16cid:durableId="303774395">
    <w:abstractNumId w:val="5"/>
  </w:num>
  <w:num w:numId="20" w16cid:durableId="521018555">
    <w:abstractNumId w:val="5"/>
  </w:num>
  <w:num w:numId="21" w16cid:durableId="78404039">
    <w:abstractNumId w:val="5"/>
  </w:num>
  <w:num w:numId="22" w16cid:durableId="1488279876">
    <w:abstractNumId w:val="5"/>
  </w:num>
  <w:num w:numId="23" w16cid:durableId="175969100">
    <w:abstractNumId w:val="5"/>
  </w:num>
  <w:num w:numId="24" w16cid:durableId="1734233186">
    <w:abstractNumId w:val="5"/>
  </w:num>
  <w:num w:numId="25" w16cid:durableId="472677449">
    <w:abstractNumId w:val="5"/>
  </w:num>
  <w:num w:numId="26" w16cid:durableId="1422874570">
    <w:abstractNumId w:val="5"/>
  </w:num>
  <w:num w:numId="27" w16cid:durableId="1007832491">
    <w:abstractNumId w:val="5"/>
  </w:num>
  <w:num w:numId="28" w16cid:durableId="372315755">
    <w:abstractNumId w:val="5"/>
  </w:num>
  <w:num w:numId="29" w16cid:durableId="1014309434">
    <w:abstractNumId w:val="5"/>
  </w:num>
  <w:num w:numId="30" w16cid:durableId="236329285">
    <w:abstractNumId w:val="5"/>
  </w:num>
  <w:num w:numId="31" w16cid:durableId="1107967078">
    <w:abstractNumId w:val="5"/>
  </w:num>
  <w:num w:numId="32" w16cid:durableId="581913849">
    <w:abstractNumId w:val="5"/>
  </w:num>
  <w:num w:numId="33" w16cid:durableId="102120616">
    <w:abstractNumId w:val="5"/>
  </w:num>
  <w:num w:numId="34" w16cid:durableId="1636175625">
    <w:abstractNumId w:val="5"/>
  </w:num>
  <w:num w:numId="35" w16cid:durableId="308290413">
    <w:abstractNumId w:val="5"/>
  </w:num>
  <w:num w:numId="36" w16cid:durableId="687416114">
    <w:abstractNumId w:val="5"/>
  </w:num>
  <w:num w:numId="37" w16cid:durableId="565721032">
    <w:abstractNumId w:val="5"/>
  </w:num>
  <w:num w:numId="38" w16cid:durableId="849880866">
    <w:abstractNumId w:val="5"/>
  </w:num>
  <w:num w:numId="39" w16cid:durableId="447629969">
    <w:abstractNumId w:val="5"/>
  </w:num>
  <w:num w:numId="40" w16cid:durableId="1111165420">
    <w:abstractNumId w:val="5"/>
  </w:num>
  <w:num w:numId="41" w16cid:durableId="746194579">
    <w:abstractNumId w:val="5"/>
  </w:num>
  <w:num w:numId="42" w16cid:durableId="812212305">
    <w:abstractNumId w:val="5"/>
  </w:num>
  <w:num w:numId="43" w16cid:durableId="474376414">
    <w:abstractNumId w:val="5"/>
  </w:num>
  <w:num w:numId="44" w16cid:durableId="455417076">
    <w:abstractNumId w:val="5"/>
  </w:num>
  <w:num w:numId="45" w16cid:durableId="1610089334">
    <w:abstractNumId w:val="5"/>
  </w:num>
  <w:num w:numId="46" w16cid:durableId="1014965573">
    <w:abstractNumId w:val="5"/>
  </w:num>
  <w:num w:numId="47" w16cid:durableId="911887904">
    <w:abstractNumId w:val="5"/>
  </w:num>
  <w:num w:numId="48" w16cid:durableId="1252812098">
    <w:abstractNumId w:val="5"/>
  </w:num>
  <w:num w:numId="49" w16cid:durableId="1824467752">
    <w:abstractNumId w:val="5"/>
  </w:num>
  <w:num w:numId="50" w16cid:durableId="2050950386">
    <w:abstractNumId w:val="5"/>
  </w:num>
  <w:num w:numId="51" w16cid:durableId="462238107">
    <w:abstractNumId w:val="5"/>
  </w:num>
  <w:num w:numId="52" w16cid:durableId="125587251">
    <w:abstractNumId w:val="5"/>
  </w:num>
  <w:num w:numId="53" w16cid:durableId="78522517">
    <w:abstractNumId w:val="5"/>
  </w:num>
  <w:num w:numId="54" w16cid:durableId="131942072">
    <w:abstractNumId w:val="5"/>
  </w:num>
  <w:num w:numId="55" w16cid:durableId="1309047238">
    <w:abstractNumId w:val="5"/>
  </w:num>
  <w:num w:numId="56" w16cid:durableId="281810760">
    <w:abstractNumId w:val="5"/>
  </w:num>
  <w:num w:numId="57" w16cid:durableId="2020883955">
    <w:abstractNumId w:val="7"/>
  </w:num>
  <w:num w:numId="58" w16cid:durableId="574895620">
    <w:abstractNumId w:val="6"/>
  </w:num>
  <w:num w:numId="59" w16cid:durableId="250163413">
    <w:abstractNumId w:val="9"/>
  </w:num>
  <w:num w:numId="60" w16cid:durableId="924923968">
    <w:abstractNumId w:val="2"/>
  </w:num>
  <w:num w:numId="61" w16cid:durableId="330259334">
    <w:abstractNumId w:val="8"/>
  </w:num>
  <w:num w:numId="62" w16cid:durableId="7215586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12E40"/>
    <w:rsid w:val="00044E62"/>
    <w:rsid w:val="000727DA"/>
    <w:rsid w:val="00073E8C"/>
    <w:rsid w:val="00083DC8"/>
    <w:rsid w:val="000D6227"/>
    <w:rsid w:val="000E455C"/>
    <w:rsid w:val="000F39EE"/>
    <w:rsid w:val="00110929"/>
    <w:rsid w:val="001279A7"/>
    <w:rsid w:val="00163414"/>
    <w:rsid w:val="00166336"/>
    <w:rsid w:val="00172198"/>
    <w:rsid w:val="00182735"/>
    <w:rsid w:val="001930DB"/>
    <w:rsid w:val="001C6FDE"/>
    <w:rsid w:val="00223CBD"/>
    <w:rsid w:val="00224329"/>
    <w:rsid w:val="00230078"/>
    <w:rsid w:val="00261B13"/>
    <w:rsid w:val="002928C8"/>
    <w:rsid w:val="002A3478"/>
    <w:rsid w:val="002A3535"/>
    <w:rsid w:val="002E00BE"/>
    <w:rsid w:val="002F6EE8"/>
    <w:rsid w:val="00323286"/>
    <w:rsid w:val="00336990"/>
    <w:rsid w:val="00357C94"/>
    <w:rsid w:val="003732BB"/>
    <w:rsid w:val="0039623C"/>
    <w:rsid w:val="003A0267"/>
    <w:rsid w:val="003A4903"/>
    <w:rsid w:val="00433B3A"/>
    <w:rsid w:val="00434B11"/>
    <w:rsid w:val="004B2AE6"/>
    <w:rsid w:val="004C2C39"/>
    <w:rsid w:val="004F0497"/>
    <w:rsid w:val="004F6225"/>
    <w:rsid w:val="00511DE1"/>
    <w:rsid w:val="00531456"/>
    <w:rsid w:val="005C51EB"/>
    <w:rsid w:val="00603126"/>
    <w:rsid w:val="00695342"/>
    <w:rsid w:val="006A1346"/>
    <w:rsid w:val="006A551F"/>
    <w:rsid w:val="006D7FF7"/>
    <w:rsid w:val="006F0845"/>
    <w:rsid w:val="006F7C42"/>
    <w:rsid w:val="007079E0"/>
    <w:rsid w:val="0071175B"/>
    <w:rsid w:val="00760A5C"/>
    <w:rsid w:val="00780636"/>
    <w:rsid w:val="007824E5"/>
    <w:rsid w:val="0078557A"/>
    <w:rsid w:val="007E7552"/>
    <w:rsid w:val="007F144A"/>
    <w:rsid w:val="00804D82"/>
    <w:rsid w:val="0081188C"/>
    <w:rsid w:val="008166FB"/>
    <w:rsid w:val="00820263"/>
    <w:rsid w:val="0083685F"/>
    <w:rsid w:val="00836915"/>
    <w:rsid w:val="008466AA"/>
    <w:rsid w:val="00854D26"/>
    <w:rsid w:val="008638AB"/>
    <w:rsid w:val="00875D71"/>
    <w:rsid w:val="008B4EB7"/>
    <w:rsid w:val="009372B5"/>
    <w:rsid w:val="00967A90"/>
    <w:rsid w:val="009C7514"/>
    <w:rsid w:val="00A30ABC"/>
    <w:rsid w:val="00A31355"/>
    <w:rsid w:val="00A5013E"/>
    <w:rsid w:val="00A84F75"/>
    <w:rsid w:val="00A949CC"/>
    <w:rsid w:val="00A96A0A"/>
    <w:rsid w:val="00AB4096"/>
    <w:rsid w:val="00B01F18"/>
    <w:rsid w:val="00B025CB"/>
    <w:rsid w:val="00B0569B"/>
    <w:rsid w:val="00B13585"/>
    <w:rsid w:val="00B214AB"/>
    <w:rsid w:val="00B74B47"/>
    <w:rsid w:val="00B755EE"/>
    <w:rsid w:val="00B819A4"/>
    <w:rsid w:val="00B83238"/>
    <w:rsid w:val="00B83637"/>
    <w:rsid w:val="00B94F19"/>
    <w:rsid w:val="00BA2682"/>
    <w:rsid w:val="00BA54BC"/>
    <w:rsid w:val="00BB1242"/>
    <w:rsid w:val="00BF390A"/>
    <w:rsid w:val="00BF6184"/>
    <w:rsid w:val="00C01642"/>
    <w:rsid w:val="00C04102"/>
    <w:rsid w:val="00C12281"/>
    <w:rsid w:val="00C2141E"/>
    <w:rsid w:val="00C36A85"/>
    <w:rsid w:val="00C41769"/>
    <w:rsid w:val="00C8300B"/>
    <w:rsid w:val="00C8571B"/>
    <w:rsid w:val="00C85B2B"/>
    <w:rsid w:val="00CA73C4"/>
    <w:rsid w:val="00CB6DD7"/>
    <w:rsid w:val="00D5503B"/>
    <w:rsid w:val="00D628C3"/>
    <w:rsid w:val="00D65610"/>
    <w:rsid w:val="00D708D3"/>
    <w:rsid w:val="00D91CD6"/>
    <w:rsid w:val="00DB3533"/>
    <w:rsid w:val="00DC643F"/>
    <w:rsid w:val="00DE1256"/>
    <w:rsid w:val="00E03201"/>
    <w:rsid w:val="00E13A3E"/>
    <w:rsid w:val="00E23FA5"/>
    <w:rsid w:val="00E31D2F"/>
    <w:rsid w:val="00E32005"/>
    <w:rsid w:val="00E45F70"/>
    <w:rsid w:val="00E56D06"/>
    <w:rsid w:val="00E95081"/>
    <w:rsid w:val="00E96085"/>
    <w:rsid w:val="00EA0AD9"/>
    <w:rsid w:val="00EA2310"/>
    <w:rsid w:val="00EB1484"/>
    <w:rsid w:val="00EE29B4"/>
    <w:rsid w:val="00F04568"/>
    <w:rsid w:val="00F056B1"/>
    <w:rsid w:val="00F15FCF"/>
    <w:rsid w:val="00F30AC6"/>
    <w:rsid w:val="00F338C3"/>
    <w:rsid w:val="00F460BB"/>
    <w:rsid w:val="00F4747E"/>
    <w:rsid w:val="00F5746F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F70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ind w:left="7830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1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0">
    <w:name w:val="Code"/>
    <w:basedOn w:val="Normal"/>
    <w:link w:val="CodeChar0"/>
    <w:qFormat/>
    <w:rsid w:val="00B025C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0">
    <w:name w:val="Code Char"/>
    <w:basedOn w:val="DefaultParagraphFont"/>
    <w:link w:val="Code0"/>
    <w:rsid w:val="00B025CB"/>
    <w:rPr>
      <w:rFonts w:ascii="Consolas" w:hAnsi="Consolas"/>
      <w:b/>
      <w:noProof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6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DefaultParagraphFont"/>
    <w:rsid w:val="00C12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74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57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3C18EC12F95A479A257FCE4D0E3416" ma:contentTypeVersion="14" ma:contentTypeDescription="Create a new document." ma:contentTypeScope="" ma:versionID="2f0c4c6f1b43a9345e5f6cdb4186ef77">
  <xsd:schema xmlns:xsd="http://www.w3.org/2001/XMLSchema" xmlns:xs="http://www.w3.org/2001/XMLSchema" xmlns:p="http://schemas.microsoft.com/office/2006/metadata/properties" xmlns:ns2="d6fcd835-507e-43b1-b42c-c9b99c57a2eb" xmlns:ns3="7eb728c3-af38-4da3-ad99-77d4b4960f88" targetNamespace="http://schemas.microsoft.com/office/2006/metadata/properties" ma:root="true" ma:fieldsID="dc558a9892044bb1bdfbc6b9ebb14e3c" ns2:_="" ns3:_="">
    <xsd:import namespace="d6fcd835-507e-43b1-b42c-c9b99c57a2eb"/>
    <xsd:import namespace="7eb728c3-af38-4da3-ad99-77d4b4960f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cd835-507e-43b1-b42c-c9b99c57a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1198865-f26f-4fa5-92cd-1d3ce26aa0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728c3-af38-4da3-ad99-77d4b4960f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3020428-6cbd-4ee1-bfec-d39877c9f30e}" ma:internalName="TaxCatchAll" ma:showField="CatchAllData" ma:web="7eb728c3-af38-4da3-ad99-77d4b4960f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fcd835-507e-43b1-b42c-c9b99c57a2eb">
      <Terms xmlns="http://schemas.microsoft.com/office/infopath/2007/PartnerControls"/>
    </lcf76f155ced4ddcb4097134ff3c332f>
    <TaxCatchAll xmlns="7eb728c3-af38-4da3-ad99-77d4b4960f88" xsi:nil="true"/>
  </documentManagement>
</p:properties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76112C-0DFE-4CB2-90DD-7B4EE8E4D12A}"/>
</file>

<file path=customXml/itemProps3.xml><?xml version="1.0" encoding="utf-8"?>
<ds:datastoreItem xmlns:ds="http://schemas.openxmlformats.org/officeDocument/2006/customXml" ds:itemID="{91686912-CA4D-4850-87E9-CF99ABA7D7B4}"/>
</file>

<file path=customXml/itemProps4.xml><?xml version="1.0" encoding="utf-8"?>
<ds:datastoreItem xmlns:ds="http://schemas.openxmlformats.org/officeDocument/2006/customXml" ds:itemID="{3AD22532-2000-47F9-BB96-2C1E3C32B1D7}"/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509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24</cp:revision>
  <cp:lastPrinted>2023-02-01T10:01:00Z</cp:lastPrinted>
  <dcterms:created xsi:type="dcterms:W3CDTF">2023-09-02T09:31:00Z</dcterms:created>
  <dcterms:modified xsi:type="dcterms:W3CDTF">2024-07-16T07:48:00Z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0x010100EE3C18EC12F95A479A257FCE4D0E3416</vt:lpwstr>
  </property>
</Properties>
</file>